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B37" w:rsidRDefault="00572B37" w:rsidP="00572B37">
      <w:pPr>
        <w:jc w:val="center"/>
        <w:rPr>
          <w:b/>
          <w:sz w:val="28"/>
          <w:szCs w:val="28"/>
          <w:u w:val="single"/>
        </w:rPr>
      </w:pPr>
      <w:r w:rsidRPr="00572B37">
        <w:rPr>
          <w:b/>
          <w:sz w:val="28"/>
          <w:szCs w:val="28"/>
          <w:u w:val="single"/>
        </w:rPr>
        <w:t>SPACE INVADERS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 w:rsidRPr="00572B37">
        <w:rPr>
          <w:b/>
          <w:sz w:val="24"/>
          <w:szCs w:val="24"/>
          <w:u w:val="single"/>
        </w:rPr>
        <w:t>Task 1 – P1.1</w:t>
      </w:r>
    </w:p>
    <w:p w:rsidR="00C75472" w:rsidRDefault="00C75472" w:rsidP="00572B37">
      <w:pPr>
        <w:rPr>
          <w:b/>
          <w:i/>
          <w:sz w:val="24"/>
          <w:szCs w:val="24"/>
        </w:rPr>
      </w:pPr>
      <w:r w:rsidRPr="00C75472">
        <w:rPr>
          <w:b/>
          <w:i/>
          <w:sz w:val="24"/>
          <w:szCs w:val="24"/>
        </w:rPr>
        <w:t>Identify client requirements by listing the features</w:t>
      </w:r>
      <w:r>
        <w:rPr>
          <w:b/>
          <w:i/>
          <w:sz w:val="24"/>
          <w:szCs w:val="24"/>
        </w:rPr>
        <w:t xml:space="preserve"> required in the above scenario</w:t>
      </w:r>
    </w:p>
    <w:p w:rsidR="00C75472" w:rsidRDefault="00C75472" w:rsidP="00572B37">
      <w:pPr>
        <w:rPr>
          <w:sz w:val="24"/>
          <w:szCs w:val="24"/>
        </w:rPr>
      </w:pPr>
      <w:r>
        <w:rPr>
          <w:sz w:val="24"/>
          <w:szCs w:val="24"/>
        </w:rPr>
        <w:t>The features needed for the mentioned scenario are as follows:</w:t>
      </w:r>
    </w:p>
    <w:p w:rsidR="00C75472" w:rsidRDefault="00C75472" w:rsidP="00C754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Having the spaceship being controlled by the user at the bottom of the screen. The spaceship will go left or right according to user input and never leaves the screen. </w:t>
      </w:r>
    </w:p>
    <w:p w:rsidR="00C75472" w:rsidRDefault="00C75472" w:rsidP="00C75472">
      <w:pPr>
        <w:pStyle w:val="ListParagraph"/>
        <w:rPr>
          <w:sz w:val="24"/>
          <w:szCs w:val="24"/>
        </w:rPr>
      </w:pPr>
    </w:p>
    <w:p w:rsidR="00C75472" w:rsidRDefault="00C75472" w:rsidP="00C754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score will reset with every different level, however a high score can be implemented so as to show which user is on top and what score to beat.</w:t>
      </w:r>
    </w:p>
    <w:p w:rsidR="00C75472" w:rsidRPr="00C75472" w:rsidRDefault="00C75472" w:rsidP="00C75472">
      <w:pPr>
        <w:pStyle w:val="ListParagraph"/>
        <w:rPr>
          <w:sz w:val="24"/>
          <w:szCs w:val="24"/>
        </w:rPr>
      </w:pPr>
    </w:p>
    <w:p w:rsidR="00C75472" w:rsidRDefault="00C75472" w:rsidP="00C75472">
      <w:pPr>
        <w:pStyle w:val="ListParagraph"/>
        <w:rPr>
          <w:sz w:val="24"/>
          <w:szCs w:val="24"/>
        </w:rPr>
      </w:pPr>
    </w:p>
    <w:p w:rsidR="00C75472" w:rsidRPr="00C75472" w:rsidRDefault="00C75472" w:rsidP="00C7547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Sprite images need to be created for all elements </w:t>
      </w:r>
      <w:bookmarkStart w:id="0" w:name="_GoBack"/>
      <w:bookmarkEnd w:id="0"/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2 – P1.2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3 – P1.3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4 – P2.1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5 – P2.2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6 – P3.1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7 – P3.2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8 – P3.3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9 – P4.1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10 – P4.2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11 – M1.1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12 – M2.1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13 – M3.1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14 – D1.1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15 – D3.1</w:t>
      </w:r>
    </w:p>
    <w:p w:rsidR="00572B37" w:rsidRDefault="00572B37" w:rsidP="00572B3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 16 – D2.1</w:t>
      </w:r>
    </w:p>
    <w:p w:rsidR="00572B37" w:rsidRPr="00572B37" w:rsidRDefault="00572B37" w:rsidP="00572B37">
      <w:pPr>
        <w:rPr>
          <w:b/>
          <w:sz w:val="24"/>
          <w:szCs w:val="24"/>
          <w:u w:val="single"/>
        </w:rPr>
      </w:pPr>
    </w:p>
    <w:sectPr w:rsidR="00572B37" w:rsidRPr="00572B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472" w:rsidRDefault="00C75472" w:rsidP="00572B37">
      <w:pPr>
        <w:spacing w:after="0" w:line="240" w:lineRule="auto"/>
      </w:pPr>
      <w:r>
        <w:separator/>
      </w:r>
    </w:p>
  </w:endnote>
  <w:endnote w:type="continuationSeparator" w:id="0">
    <w:p w:rsidR="00C75472" w:rsidRDefault="00C75472" w:rsidP="00572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1785040"/>
      <w:docPartObj>
        <w:docPartGallery w:val="Page Numbers (Bottom of Page)"/>
        <w:docPartUnique/>
      </w:docPartObj>
    </w:sdtPr>
    <w:sdtContent>
      <w:p w:rsidR="00C75472" w:rsidRDefault="00C7547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218AB0D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37" name="Group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63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472" w:rsidRDefault="00C7547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F195D" w:rsidRPr="002F195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39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32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5aMcIA&#10;AADcAAAADwAAAGRycy9kb3ducmV2LnhtbERPz2vCMBS+D/wfwhN2m6kblFlNRWQDYTCs9eDx2by2&#10;weala6J2//1yEHb8+H6v1qPtxI0GbxwrmM8SEMSV04YbBcfy8+UdhA/IGjvHpOCXPKzzydMKM+3u&#10;XNDtEBoRQ9hnqKANoc+k9FVLFv3M9cSRq91gMUQ4NFIPeI/htpOvSZJKi4ZjQ4s9bVuqLoerVbA5&#10;cfFhfr7P+6IuTFkuEv5KL0o9T8fNEkSgMfyLH+6dVpC+xbX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bloxwgAAANwAAAAPAAAAAAAAAAAAAAAAAJgCAABkcnMvZG93&#10;bnJldi54bWxQSwUGAAAAAAQABAD1AAAAhwMAAAAA&#10;" filled="f" stroked="f">
                    <v:textbox inset="0,0,0,0">
                      <w:txbxContent>
                        <w:p w:rsidR="00C75472" w:rsidRDefault="00C7547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F195D" w:rsidRPr="002F195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Dg0G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Q4NBnFAAAA3AAA&#10;AA8AAAAAAAAAAAAAAAAAqgIAAGRycy9kb3ducmV2LnhtbFBLBQYAAAAABAAEAPoAAACc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oPucEAAADcAAAADwAAAGRycy9kb3ducmV2LnhtbERPy4rCMBTdC/5DuMJsRNMRFalGEWHo&#10;bFz4ApfX5toUm5vSRO3M15uF4PJw3otVayvxoMaXjhV8DxMQxLnTJRcKjoefwQyED8gaK8ek4I88&#10;rJbdzgJT7Z68o8c+FCKGsE9RgQmhTqX0uSGLfuhq4shdXWMxRNgUUjf4jOG2kqMkmUqLJccGgzVt&#10;DOW3/d0q6PtEnvLJ2WT9bHv51yc+rm2m1FevXc9BBGrDR/x2/2oF03GcH8/EI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Gg+5wQAAANwAAAAPAAAAAAAAAAAAAAAA&#10;AKECAABkcnMvZG93bnJldi54bWxQSwUGAAAAAAQABAD5AAAAjw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/bw8cAAADcAAAADwAAAGRycy9kb3ducmV2LnhtbESPQWvCQBSE74X+h+UJvZS6MZRQ0mxE&#10;GpRCKaj14u2RfSbR7NuQXZP033cLgsdhZr5hsuVkWjFQ7xrLChbzCARxaXXDlYLDz/rlDYTzyBpb&#10;y6Tglxws88eHDFNtR97RsPeVCBB2KSqove9SKV1Zk0E3tx1x8E62N+iD7CupexwD3LQyjqJEGmw4&#10;LNTY0UdN5WV/NQq+d5vD5SivRTw1q+czfhXH87ZQ6mk2rd5BeJr8PXxrf2oFyesC/s+EIyDz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X9vDxwAAANwAAAAPAAAAAAAA&#10;AAAAAAAAAKECAABkcnMvZG93bnJldi54bWxQSwUGAAAAAAQABAD5AAAAlQM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472" w:rsidRDefault="00C75472" w:rsidP="00572B37">
      <w:pPr>
        <w:spacing w:after="0" w:line="240" w:lineRule="auto"/>
      </w:pPr>
      <w:r>
        <w:separator/>
      </w:r>
    </w:p>
  </w:footnote>
  <w:footnote w:type="continuationSeparator" w:id="0">
    <w:p w:rsidR="00C75472" w:rsidRDefault="00C75472" w:rsidP="00572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472" w:rsidRDefault="00C75472">
    <w:pPr>
      <w:pStyle w:val="Header"/>
    </w:pPr>
    <w:r>
      <w:t xml:space="preserve">Matthew </w:t>
    </w:r>
    <w:proofErr w:type="spellStart"/>
    <w:r>
      <w:t>Dalli</w:t>
    </w:r>
    <w:proofErr w:type="spellEnd"/>
    <w:r>
      <w:tab/>
      <w:t>Unit 68: Interactive Media Teamwork</w:t>
    </w:r>
    <w:r>
      <w:tab/>
      <w:t>2HND1i 1</w:t>
    </w:r>
    <w:r w:rsidRPr="00572B37">
      <w:rPr>
        <w:vertAlign w:val="superscript"/>
      </w:rPr>
      <w:t>st</w:t>
    </w:r>
    <w:r>
      <w:t xml:space="preserve"> Sit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725E8"/>
    <w:multiLevelType w:val="hybridMultilevel"/>
    <w:tmpl w:val="BB36A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B37"/>
    <w:rsid w:val="002F195D"/>
    <w:rsid w:val="00572B37"/>
    <w:rsid w:val="00B73F64"/>
    <w:rsid w:val="00C7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B37"/>
  </w:style>
  <w:style w:type="paragraph" w:styleId="Footer">
    <w:name w:val="footer"/>
    <w:basedOn w:val="Normal"/>
    <w:link w:val="FooterChar"/>
    <w:uiPriority w:val="99"/>
    <w:unhideWhenUsed/>
    <w:rsid w:val="00572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B37"/>
  </w:style>
  <w:style w:type="paragraph" w:styleId="ListParagraph">
    <w:name w:val="List Paragraph"/>
    <w:basedOn w:val="Normal"/>
    <w:uiPriority w:val="34"/>
    <w:qFormat/>
    <w:rsid w:val="00C754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B37"/>
  </w:style>
  <w:style w:type="paragraph" w:styleId="Footer">
    <w:name w:val="footer"/>
    <w:basedOn w:val="Normal"/>
    <w:link w:val="FooterChar"/>
    <w:uiPriority w:val="99"/>
    <w:unhideWhenUsed/>
    <w:rsid w:val="00572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B37"/>
  </w:style>
  <w:style w:type="paragraph" w:styleId="ListParagraph">
    <w:name w:val="List Paragraph"/>
    <w:basedOn w:val="Normal"/>
    <w:uiPriority w:val="34"/>
    <w:qFormat/>
    <w:rsid w:val="00C75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FDDA59A4</Template>
  <TotalTime>73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Dalli</dc:creator>
  <cp:lastModifiedBy>Matthew Dalli</cp:lastModifiedBy>
  <cp:revision>2</cp:revision>
  <dcterms:created xsi:type="dcterms:W3CDTF">2013-05-21T06:53:00Z</dcterms:created>
  <dcterms:modified xsi:type="dcterms:W3CDTF">2013-05-21T08:24:00Z</dcterms:modified>
</cp:coreProperties>
</file>